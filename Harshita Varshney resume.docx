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830050">
      <w:pPr>
        <w:pStyle w:val="Title"/>
      </w:pPr>
      <w:sdt>
        <w:sdtPr>
          <w:alias w:val="Enter your name:"/>
          <w:tag w:val=""/>
          <w:id w:val="-328297061"/>
          <w:placeholder>
            <w:docPart w:val="53F23A077DA94C45B5770B9191559BB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C5367">
            <w:t>Harshita Varshney</w:t>
          </w:r>
        </w:sdtContent>
      </w:sdt>
    </w:p>
    <w:p w:rsidR="001C5367" w:rsidRDefault="001C5367" w:rsidP="001C5367">
      <w:r>
        <w:t>18/74 Pakki Sarai , Aligarh, 202001 | 9634056124 | harshitavarshney62@gmail.com</w:t>
      </w:r>
    </w:p>
    <w:sdt>
      <w:sdtPr>
        <w:alias w:val="Objective:"/>
        <w:tag w:val="Objective:"/>
        <w:id w:val="-736782104"/>
        <w:placeholder>
          <w:docPart w:val="62399C2FFBB84D89A72148E701CED51F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1C5367" w:rsidP="00DD4208">
      <w:pPr>
        <w:pStyle w:val="ListBullet"/>
      </w:pPr>
      <w:r>
        <w:t xml:space="preserve">“A passionate Computer Science student with a strong interest in open- source development and programming. Seeking opportunities to contribute and learn through real-world coding experience.” </w:t>
      </w:r>
    </w:p>
    <w:sdt>
      <w:sdtPr>
        <w:alias w:val="Education:"/>
        <w:tag w:val="Education:"/>
        <w:id w:val="1513793667"/>
        <w:placeholder>
          <w:docPart w:val="1163ED2CDA054741BCEA88548F28F927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1C5367">
      <w:pPr>
        <w:pStyle w:val="ListBullet"/>
      </w:pPr>
      <w:r>
        <w:t>B.Tech in Computer Science- Sanskriti University (2024-2028)</w:t>
      </w:r>
    </w:p>
    <w:p w:rsidR="001C5367" w:rsidRDefault="001C5367">
      <w:pPr>
        <w:pStyle w:val="ListBullet"/>
      </w:pPr>
      <w:r>
        <w:t>12</w:t>
      </w:r>
      <w:r w:rsidRPr="001C5367">
        <w:rPr>
          <w:vertAlign w:val="superscript"/>
        </w:rPr>
        <w:t>th</w:t>
      </w:r>
      <w:r>
        <w:t xml:space="preserve"> – (Up Board), 2023</w:t>
      </w:r>
      <w:bookmarkStart w:id="0" w:name="_GoBack"/>
      <w:bookmarkEnd w:id="0"/>
    </w:p>
    <w:p w:rsidR="001C5367" w:rsidRDefault="001C5367">
      <w:pPr>
        <w:pStyle w:val="ListBullet"/>
      </w:pPr>
      <w:r>
        <w:t>10</w:t>
      </w:r>
      <w:r w:rsidRPr="001C5367">
        <w:rPr>
          <w:vertAlign w:val="superscript"/>
        </w:rPr>
        <w:t>th</w:t>
      </w:r>
      <w:r>
        <w:t xml:space="preserve"> – (Up Board), 2021, </w:t>
      </w:r>
    </w:p>
    <w:sdt>
      <w:sdtPr>
        <w:alias w:val="Skills &amp; Abilities:"/>
        <w:tag w:val="Skills &amp; Abilities:"/>
        <w:id w:val="495469907"/>
        <w:placeholder>
          <w:docPart w:val="D0A5473843564E869C393AEA032BF140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1C5367" w:rsidRDefault="001C5367">
      <w:pPr>
        <w:pStyle w:val="Heading1"/>
      </w:pPr>
    </w:p>
    <w:p w:rsidR="001C5367" w:rsidRDefault="001C5367" w:rsidP="001C5367">
      <w:pPr>
        <w:pStyle w:val="Heading1"/>
        <w:numPr>
          <w:ilvl w:val="0"/>
          <w:numId w:val="20"/>
        </w:numPr>
        <w:rPr>
          <w:b w:val="0"/>
          <w:sz w:val="24"/>
          <w:szCs w:val="24"/>
        </w:rPr>
      </w:pPr>
      <w:r w:rsidRPr="001C5367">
        <w:rPr>
          <w:b w:val="0"/>
          <w:sz w:val="24"/>
          <w:szCs w:val="24"/>
        </w:rPr>
        <w:t>Programming Language: C, C++</w:t>
      </w:r>
    </w:p>
    <w:p w:rsidR="001C5367" w:rsidRDefault="001C5367" w:rsidP="001C5367">
      <w:pPr>
        <w:pStyle w:val="Heading1"/>
        <w:numPr>
          <w:ilvl w:val="0"/>
          <w:numId w:val="2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Tools: Git, GitHub, VS Code</w:t>
      </w:r>
    </w:p>
    <w:p w:rsidR="001C5367" w:rsidRDefault="001C5367" w:rsidP="001C5367">
      <w:pPr>
        <w:pStyle w:val="Heading1"/>
        <w:numPr>
          <w:ilvl w:val="0"/>
          <w:numId w:val="2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Other: HTML(basic), MS Office</w:t>
      </w:r>
    </w:p>
    <w:p w:rsidR="001C5367" w:rsidRDefault="001C5367">
      <w:pPr>
        <w:pStyle w:val="Heading1"/>
        <w:rPr>
          <w:b w:val="0"/>
          <w:sz w:val="24"/>
          <w:szCs w:val="24"/>
        </w:rPr>
      </w:pPr>
    </w:p>
    <w:p w:rsidR="001C5367" w:rsidRDefault="009637B3">
      <w:pPr>
        <w:pStyle w:val="Heading1"/>
        <w:rPr>
          <w:szCs w:val="28"/>
        </w:rPr>
      </w:pPr>
      <w:r w:rsidRPr="009637B3">
        <w:rPr>
          <w:szCs w:val="28"/>
        </w:rPr>
        <w:t>Project</w:t>
      </w:r>
      <w:r>
        <w:rPr>
          <w:szCs w:val="28"/>
        </w:rPr>
        <w:t>:</w:t>
      </w:r>
    </w:p>
    <w:p w:rsidR="009637B3" w:rsidRDefault="009637B3">
      <w:pPr>
        <w:pStyle w:val="Heading1"/>
        <w:rPr>
          <w:szCs w:val="28"/>
        </w:rPr>
      </w:pPr>
    </w:p>
    <w:p w:rsidR="009637B3" w:rsidRDefault="009637B3" w:rsidP="009637B3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r w:rsidRPr="009637B3">
        <w:rPr>
          <w:b w:val="0"/>
          <w:sz w:val="24"/>
          <w:szCs w:val="24"/>
        </w:rPr>
        <w:t>Mini Calculator in c++</w:t>
      </w:r>
      <w:r>
        <w:rPr>
          <w:b w:val="0"/>
          <w:sz w:val="24"/>
          <w:szCs w:val="24"/>
        </w:rPr>
        <w:t xml:space="preserve"> - CLI based calculator handling 4 basic operations</w:t>
      </w:r>
    </w:p>
    <w:p w:rsidR="009637B3" w:rsidRDefault="009637B3" w:rsidP="009637B3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Pattern Printing- Created various number patterns using c++ loops </w:t>
      </w:r>
    </w:p>
    <w:p w:rsidR="009637B3" w:rsidRDefault="009637B3" w:rsidP="009637B3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To- Do List- using c++</w:t>
      </w:r>
    </w:p>
    <w:p w:rsidR="009637B3" w:rsidRDefault="009637B3" w:rsidP="00EC0C8F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r w:rsidRPr="009637B3">
        <w:rPr>
          <w:b w:val="0"/>
          <w:sz w:val="24"/>
          <w:szCs w:val="24"/>
        </w:rPr>
        <w:t xml:space="preserve">Portfolio- using HTML, CSS </w:t>
      </w:r>
    </w:p>
    <w:p w:rsidR="009637B3" w:rsidRDefault="009637B3" w:rsidP="009637B3">
      <w:pPr>
        <w:pStyle w:val="Heading1"/>
        <w:rPr>
          <w:b w:val="0"/>
          <w:sz w:val="24"/>
          <w:szCs w:val="24"/>
        </w:rPr>
      </w:pPr>
    </w:p>
    <w:p w:rsidR="009637B3" w:rsidRDefault="009637B3" w:rsidP="009637B3">
      <w:pPr>
        <w:pStyle w:val="Heading1"/>
        <w:rPr>
          <w:szCs w:val="28"/>
        </w:rPr>
      </w:pPr>
      <w:r w:rsidRPr="009637B3">
        <w:rPr>
          <w:szCs w:val="28"/>
        </w:rPr>
        <w:t>Hobbies:</w:t>
      </w:r>
    </w:p>
    <w:p w:rsidR="009637B3" w:rsidRDefault="009637B3" w:rsidP="009637B3">
      <w:pPr>
        <w:pStyle w:val="Heading1"/>
        <w:rPr>
          <w:szCs w:val="28"/>
        </w:rPr>
      </w:pPr>
    </w:p>
    <w:p w:rsidR="009637B3" w:rsidRPr="009637B3" w:rsidRDefault="009637B3" w:rsidP="009637B3">
      <w:pPr>
        <w:pStyle w:val="Heading1"/>
        <w:numPr>
          <w:ilvl w:val="0"/>
          <w:numId w:val="22"/>
        </w:numPr>
        <w:rPr>
          <w:b w:val="0"/>
          <w:sz w:val="24"/>
          <w:szCs w:val="24"/>
        </w:rPr>
      </w:pPr>
      <w:r w:rsidRPr="009637B3">
        <w:rPr>
          <w:b w:val="0"/>
          <w:sz w:val="24"/>
          <w:szCs w:val="24"/>
        </w:rPr>
        <w:t>Dancing, Crafting</w:t>
      </w:r>
    </w:p>
    <w:p w:rsidR="009637B3" w:rsidRPr="009637B3" w:rsidRDefault="009637B3" w:rsidP="009637B3">
      <w:pPr>
        <w:pStyle w:val="Heading1"/>
        <w:numPr>
          <w:ilvl w:val="0"/>
          <w:numId w:val="22"/>
        </w:numPr>
        <w:rPr>
          <w:b w:val="0"/>
          <w:sz w:val="24"/>
          <w:szCs w:val="24"/>
        </w:rPr>
      </w:pPr>
      <w:r w:rsidRPr="009637B3">
        <w:rPr>
          <w:b w:val="0"/>
          <w:sz w:val="24"/>
          <w:szCs w:val="24"/>
        </w:rPr>
        <w:t>Making spiritual content and Youtube Shorts</w:t>
      </w:r>
    </w:p>
    <w:p w:rsidR="009637B3" w:rsidRPr="009637B3" w:rsidRDefault="009637B3" w:rsidP="009637B3">
      <w:pPr>
        <w:pStyle w:val="Heading1"/>
        <w:rPr>
          <w:b w:val="0"/>
          <w:sz w:val="24"/>
          <w:szCs w:val="24"/>
        </w:rPr>
      </w:pPr>
    </w:p>
    <w:sectPr w:rsidR="009637B3" w:rsidRPr="009637B3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50" w:rsidRDefault="00830050">
      <w:pPr>
        <w:spacing w:after="0"/>
      </w:pPr>
      <w:r>
        <w:separator/>
      </w:r>
    </w:p>
  </w:endnote>
  <w:endnote w:type="continuationSeparator" w:id="0">
    <w:p w:rsidR="00830050" w:rsidRDefault="00830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50" w:rsidRDefault="00830050">
      <w:pPr>
        <w:spacing w:after="0"/>
      </w:pPr>
      <w:r>
        <w:separator/>
      </w:r>
    </w:p>
  </w:footnote>
  <w:footnote w:type="continuationSeparator" w:id="0">
    <w:p w:rsidR="00830050" w:rsidRDefault="008300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A273D3"/>
    <w:multiLevelType w:val="hybridMultilevel"/>
    <w:tmpl w:val="8D64C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>
    <w:nsid w:val="419776EC"/>
    <w:multiLevelType w:val="hybridMultilevel"/>
    <w:tmpl w:val="0F0A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936EC6"/>
    <w:multiLevelType w:val="hybridMultilevel"/>
    <w:tmpl w:val="C32E7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2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67"/>
    <w:rsid w:val="001C5367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830050"/>
    <w:rsid w:val="008916B6"/>
    <w:rsid w:val="008E10EB"/>
    <w:rsid w:val="009637B3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581D0533-AC0A-4515-9189-51E5B79F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23A077DA94C45B5770B919155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E6CA9-BA4D-4D03-8750-A4539E280780}"/>
      </w:docPartPr>
      <w:docPartBody>
        <w:p w:rsidR="00000000" w:rsidRDefault="00EB02AB">
          <w:pPr>
            <w:pStyle w:val="53F23A077DA94C45B5770B9191559BB1"/>
          </w:pPr>
          <w:r>
            <w:t>Your Name</w:t>
          </w:r>
        </w:p>
      </w:docPartBody>
    </w:docPart>
    <w:docPart>
      <w:docPartPr>
        <w:name w:val="62399C2FFBB84D89A72148E701CED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94AB-1A78-4F43-B0F4-D4A3A2D9B55C}"/>
      </w:docPartPr>
      <w:docPartBody>
        <w:p w:rsidR="00000000" w:rsidRDefault="00EB02AB">
          <w:pPr>
            <w:pStyle w:val="62399C2FFBB84D89A72148E701CED51F"/>
          </w:pPr>
          <w:r>
            <w:t>Object</w:t>
          </w:r>
          <w:r>
            <w:t>ive</w:t>
          </w:r>
        </w:p>
      </w:docPartBody>
    </w:docPart>
    <w:docPart>
      <w:docPartPr>
        <w:name w:val="1163ED2CDA054741BCEA88548F28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0A6AA-C87C-4230-B58F-248AB45E93BC}"/>
      </w:docPartPr>
      <w:docPartBody>
        <w:p w:rsidR="00000000" w:rsidRDefault="00EB02AB">
          <w:pPr>
            <w:pStyle w:val="1163ED2CDA054741BCEA88548F28F927"/>
          </w:pPr>
          <w:r>
            <w:t>Education</w:t>
          </w:r>
        </w:p>
      </w:docPartBody>
    </w:docPart>
    <w:docPart>
      <w:docPartPr>
        <w:name w:val="D0A5473843564E869C393AEA032B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A606-95F7-4D20-AA17-61BACC5C44FA}"/>
      </w:docPartPr>
      <w:docPartBody>
        <w:p w:rsidR="00000000" w:rsidRDefault="00EB02AB">
          <w:pPr>
            <w:pStyle w:val="D0A5473843564E869C393AEA032BF14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2F"/>
    <w:rsid w:val="008D302F"/>
    <w:rsid w:val="00E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23A077DA94C45B5770B9191559BB1">
    <w:name w:val="53F23A077DA94C45B5770B9191559BB1"/>
  </w:style>
  <w:style w:type="paragraph" w:customStyle="1" w:styleId="099BCA1FA3B841719B2AB43B68FA91BA">
    <w:name w:val="099BCA1FA3B841719B2AB43B68FA91BA"/>
  </w:style>
  <w:style w:type="paragraph" w:customStyle="1" w:styleId="CC6CFE9D8EEC44DE90712D5A852F2D33">
    <w:name w:val="CC6CFE9D8EEC44DE90712D5A852F2D33"/>
  </w:style>
  <w:style w:type="paragraph" w:customStyle="1" w:styleId="90DB294146E245D4B64631C7C20D7732">
    <w:name w:val="90DB294146E245D4B64631C7C20D7732"/>
  </w:style>
  <w:style w:type="paragraph" w:customStyle="1" w:styleId="9823A5FCC50F4D8CB054AD888A3E1126">
    <w:name w:val="9823A5FCC50F4D8CB054AD888A3E1126"/>
  </w:style>
  <w:style w:type="paragraph" w:customStyle="1" w:styleId="62399C2FFBB84D89A72148E701CED51F">
    <w:name w:val="62399C2FFBB84D89A72148E701CED51F"/>
  </w:style>
  <w:style w:type="paragraph" w:customStyle="1" w:styleId="E609B8F390954FB08BB2A21FB5275A4E">
    <w:name w:val="E609B8F390954FB08BB2A21FB5275A4E"/>
  </w:style>
  <w:style w:type="paragraph" w:customStyle="1" w:styleId="1163ED2CDA054741BCEA88548F28F927">
    <w:name w:val="1163ED2CDA054741BCEA88548F28F927"/>
  </w:style>
  <w:style w:type="paragraph" w:customStyle="1" w:styleId="CA030B56474C48E286E325B4076A222B">
    <w:name w:val="CA030B56474C48E286E325B4076A222B"/>
  </w:style>
  <w:style w:type="paragraph" w:customStyle="1" w:styleId="C8EA908A7F9C4D0E9D2B2F68364B73DF">
    <w:name w:val="C8EA908A7F9C4D0E9D2B2F68364B73DF"/>
  </w:style>
  <w:style w:type="paragraph" w:customStyle="1" w:styleId="DD819B36BA9A4F8B8B6641DB2D80220A">
    <w:name w:val="DD819B36BA9A4F8B8B6641DB2D80220A"/>
  </w:style>
  <w:style w:type="paragraph" w:customStyle="1" w:styleId="260412C38649488390B61D83FE8B09B6">
    <w:name w:val="260412C38649488390B61D83FE8B09B6"/>
  </w:style>
  <w:style w:type="paragraph" w:customStyle="1" w:styleId="569BADA4A36A4C298997FE5E6A0F9207">
    <w:name w:val="569BADA4A36A4C298997FE5E6A0F9207"/>
  </w:style>
  <w:style w:type="paragraph" w:customStyle="1" w:styleId="AFCBBD7AC7CF49A2A176AB1596C476E8">
    <w:name w:val="AFCBBD7AC7CF49A2A176AB1596C476E8"/>
  </w:style>
  <w:style w:type="paragraph" w:customStyle="1" w:styleId="9A1DED50B3254B98977E7FF1766FA096">
    <w:name w:val="9A1DED50B3254B98977E7FF1766FA096"/>
  </w:style>
  <w:style w:type="paragraph" w:customStyle="1" w:styleId="3FC6E12897ED42B8A7D6A2592DFB7ADD">
    <w:name w:val="3FC6E12897ED42B8A7D6A2592DFB7ADD"/>
  </w:style>
  <w:style w:type="paragraph" w:customStyle="1" w:styleId="3379D3E4EF09494AA9631E6831C5C1A9">
    <w:name w:val="3379D3E4EF09494AA9631E6831C5C1A9"/>
  </w:style>
  <w:style w:type="paragraph" w:customStyle="1" w:styleId="F4D68656005A4601812542F052E03003">
    <w:name w:val="F4D68656005A4601812542F052E03003"/>
  </w:style>
  <w:style w:type="paragraph" w:customStyle="1" w:styleId="B4CE803D2A8844FD9AE9DACC3C982FB3">
    <w:name w:val="B4CE803D2A8844FD9AE9DACC3C982FB3"/>
  </w:style>
  <w:style w:type="paragraph" w:customStyle="1" w:styleId="D0A5473843564E869C393AEA032BF140">
    <w:name w:val="D0A5473843564E869C393AEA032BF140"/>
  </w:style>
  <w:style w:type="paragraph" w:customStyle="1" w:styleId="50585C7DE03C4A64949D41447E33888C">
    <w:name w:val="50585C7DE03C4A64949D41447E33888C"/>
  </w:style>
  <w:style w:type="paragraph" w:customStyle="1" w:styleId="C0AD0068C4E84371917D7E02C9B50117">
    <w:name w:val="C0AD0068C4E84371917D7E02C9B50117"/>
  </w:style>
  <w:style w:type="paragraph" w:customStyle="1" w:styleId="F21FEA83A6B54374B595B704C3691E03">
    <w:name w:val="F21FEA83A6B54374B595B704C3691E03"/>
  </w:style>
  <w:style w:type="paragraph" w:customStyle="1" w:styleId="3190D8E3E2494CE0A7A4E86CDB4FF337">
    <w:name w:val="3190D8E3E2494CE0A7A4E86CDB4FF337"/>
  </w:style>
  <w:style w:type="paragraph" w:customStyle="1" w:styleId="180610DD5E7F42A7BA74A4A402C7CA16">
    <w:name w:val="180610DD5E7F42A7BA74A4A402C7CA16"/>
  </w:style>
  <w:style w:type="paragraph" w:customStyle="1" w:styleId="26EF1A87E501476D876EABFCAD7635C7">
    <w:name w:val="26EF1A87E501476D876EABFCAD7635C7"/>
  </w:style>
  <w:style w:type="paragraph" w:customStyle="1" w:styleId="9345EB8295E044BA9A562CC5DC5F3CEF">
    <w:name w:val="9345EB8295E044BA9A562CC5DC5F3CEF"/>
  </w:style>
  <w:style w:type="paragraph" w:customStyle="1" w:styleId="0FACD992DCD04F83BA211A8A612A4D4E">
    <w:name w:val="0FACD992DCD04F83BA211A8A612A4D4E"/>
  </w:style>
  <w:style w:type="paragraph" w:customStyle="1" w:styleId="C09FAAF2AA684CFBB2D1DE33B0B8A119">
    <w:name w:val="C09FAAF2AA684CFBB2D1DE33B0B8A119"/>
  </w:style>
  <w:style w:type="paragraph" w:customStyle="1" w:styleId="7A443BB1AD074155B146C066C77B5398">
    <w:name w:val="7A443BB1AD074155B146C066C77B5398"/>
  </w:style>
  <w:style w:type="paragraph" w:customStyle="1" w:styleId="3164AF1E31504EF797A1D4C49FCC42F6">
    <w:name w:val="3164AF1E31504EF797A1D4C49FCC42F6"/>
  </w:style>
  <w:style w:type="paragraph" w:customStyle="1" w:styleId="D3BCE307713247BF92D9793855189440">
    <w:name w:val="D3BCE307713247BF92D9793855189440"/>
  </w:style>
  <w:style w:type="paragraph" w:customStyle="1" w:styleId="CDE5581D98CF49C68BD3CF4FBA6F4586">
    <w:name w:val="CDE5581D98CF49C68BD3CF4FBA6F4586"/>
  </w:style>
  <w:style w:type="paragraph" w:customStyle="1" w:styleId="7E58D18F3DDA4F3B90457C2AC52B71EF">
    <w:name w:val="7E58D18F3DDA4F3B90457C2AC52B71EF"/>
  </w:style>
  <w:style w:type="paragraph" w:customStyle="1" w:styleId="CAF71826C45346A48CFBD8B46CC8E835">
    <w:name w:val="CAF71826C45346A48CFBD8B46CC8E835"/>
  </w:style>
  <w:style w:type="paragraph" w:customStyle="1" w:styleId="2D2E0F6A13D44F4486ADDC173CBC5844">
    <w:name w:val="2D2E0F6A13D44F4486ADDC173CBC5844"/>
  </w:style>
  <w:style w:type="paragraph" w:customStyle="1" w:styleId="E0FFF6F361784AE6BD574A2CBFEF71BD">
    <w:name w:val="E0FFF6F361784AE6BD574A2CBFEF71BD"/>
    <w:rsid w:val="008D3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dc:description>Harshita Varshney</dc:description>
  <cp:lastModifiedBy>Admin</cp:lastModifiedBy>
  <cp:revision>2</cp:revision>
  <dcterms:created xsi:type="dcterms:W3CDTF">2025-07-30T11:34:00Z</dcterms:created>
  <dcterms:modified xsi:type="dcterms:W3CDTF">2025-07-30T11:51:00Z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